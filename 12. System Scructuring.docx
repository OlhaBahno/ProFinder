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mallCaps/>
          <w:lang w:val="en-US"/>
        </w:rPr>
        <w:id w:val="486957396"/>
        <w:docPartObj>
          <w:docPartGallery w:val="Cover Pages"/>
          <w:docPartUnique/>
        </w:docPartObj>
      </w:sdtPr>
      <w:sdtEndPr/>
      <w:sdtContent>
        <w:p w:rsidR="000679D0" w:rsidRPr="0089667E" w:rsidRDefault="00C107EA">
          <w:pPr>
            <w:spacing w:after="200"/>
            <w:rPr>
              <w:rFonts w:ascii="Times New Roman" w:hAnsi="Times New Roman" w:cs="Times New Roman"/>
              <w:b/>
              <w:lang w:val="en-US"/>
            </w:rPr>
          </w:pPr>
          <w:r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565C7E7C" wp14:editId="356D3D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085" cy="2155371"/>
                    <wp:effectExtent l="0" t="0" r="0" b="0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155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Pr="002660F8" w:rsidRDefault="00C1234C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3"/>
                                    <w:placeholder>
                                      <w:docPart w:val="7F85F29B168042CC98204FABE419D756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17T00:00:00Z">
                                      <w:dateFormat w:val="d MMMM yyyy г.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17 </w:t>
                                    </w:r>
                                    <w:proofErr w:type="spellStart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>ноября</w:t>
                                    </w:r>
                                    <w:proofErr w:type="spellEnd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 2018 г.</w:t>
                                    </w:r>
                                  </w:sdtContent>
                                </w:sdt>
                              </w:p>
                              <w:p w:rsidR="000679D0" w:rsidRPr="00F327F2" w:rsidRDefault="00C1234C">
                                <w:pPr>
                                  <w:pStyle w:val="af6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7"/>
                                    <w:placeholder>
                                      <w:docPart w:val="2ABF7393C3B841E68B85499D5BD005F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6BA4">
                                      <w:rPr>
                                        <w:lang w:val="en-US"/>
                                      </w:rPr>
                                      <w:t>R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eva P., </w:t>
                                    </w:r>
                                    <w:proofErr w:type="spellStart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Volobu</w:t>
                                    </w:r>
                                    <w:r w:rsidR="00060FE3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eva</w:t>
                                    </w:r>
                                    <w:proofErr w:type="spellEnd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 O., </w:t>
                                    </w:r>
                                    <w:proofErr w:type="spellStart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Saukh</w:t>
                                    </w:r>
                                    <w:proofErr w:type="spellEnd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 D.,</w:t>
                                    </w:r>
                                    <w:r w:rsidR="00F327F2">
                                      <w:rPr>
                                        <w:lang w:val="en-US"/>
                                      </w:rPr>
                                      <w:t xml:space="preserve"> Bahno 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5C7E7C" id="Rectangle 42" o:spid="_x0000_s1026" style="position:absolute;margin-left:0;margin-top:0;width:453.55pt;height:169.7pt;z-index:251663872;visibility:visible;mso-wrap-style:square;mso-width-percent:1000;mso-height-percent:0;mso-top-percent:800;mso-wrap-distance-left:9pt;mso-wrap-distance-top:0;mso-wrap-distance-right:9pt;mso-wrap-distance-bottom:0;mso-position-horizontal:center;mso-position-horizontal-relative:margin;mso-position-vertical-relative:margin;mso-width-percent:1000;mso-height-percent: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" o:allowincell="f" filled="f" stroked="f" strokeweight=".25pt">
                    <v:textbox inset=",18pt,,18pt">
                      <w:txbxContent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Pr="002660F8" w:rsidRDefault="00C1234C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3"/>
                              <w:placeholder>
                                <w:docPart w:val="7F85F29B168042CC98204FABE419D75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660F8" w:rsidRPr="002660F8">
                                <w:rPr>
                                  <w:lang w:val="en-US"/>
                                </w:rPr>
                                <w:t xml:space="preserve">17 </w:t>
                              </w:r>
                              <w:proofErr w:type="spellStart"/>
                              <w:r w:rsidR="002660F8" w:rsidRPr="002660F8">
                                <w:rPr>
                                  <w:lang w:val="en-US"/>
                                </w:rPr>
                                <w:t>ноября</w:t>
                              </w:r>
                              <w:proofErr w:type="spellEnd"/>
                              <w:r w:rsidR="002660F8" w:rsidRPr="002660F8">
                                <w:rPr>
                                  <w:lang w:val="en-US"/>
                                </w:rPr>
                                <w:t xml:space="preserve"> 2018 г.</w:t>
                              </w:r>
                            </w:sdtContent>
                          </w:sdt>
                        </w:p>
                        <w:p w:rsidR="000679D0" w:rsidRPr="00F327F2" w:rsidRDefault="00C1234C">
                          <w:pPr>
                            <w:pStyle w:val="af6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7"/>
                              <w:placeholder>
                                <w:docPart w:val="2ABF7393C3B841E68B85499D5BD005F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A6BA4">
                                <w:rPr>
                                  <w:lang w:val="en-US"/>
                                </w:rPr>
                                <w:t>R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 xml:space="preserve">eva P., </w:t>
                              </w:r>
                              <w:proofErr w:type="spellStart"/>
                              <w:r w:rsidR="00F327F2" w:rsidRPr="00F327F2">
                                <w:rPr>
                                  <w:lang w:val="en-US"/>
                                </w:rPr>
                                <w:t>Volobu</w:t>
                              </w:r>
                              <w:r w:rsidR="00060FE3">
                                <w:rPr>
                                  <w:lang w:val="en-US"/>
                                </w:rPr>
                                <w:t>i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>eva</w:t>
                              </w:r>
                              <w:proofErr w:type="spellEnd"/>
                              <w:r w:rsidR="00F327F2" w:rsidRPr="00F327F2">
                                <w:rPr>
                                  <w:lang w:val="en-US"/>
                                </w:rPr>
                                <w:t xml:space="preserve"> O., </w:t>
                              </w:r>
                              <w:proofErr w:type="spellStart"/>
                              <w:r w:rsidR="00F327F2" w:rsidRPr="00F327F2">
                                <w:rPr>
                                  <w:lang w:val="en-US"/>
                                </w:rPr>
                                <w:t>Saukh</w:t>
                              </w:r>
                              <w:proofErr w:type="spellEnd"/>
                              <w:r w:rsidR="00F327F2" w:rsidRPr="00F327F2">
                                <w:rPr>
                                  <w:lang w:val="en-US"/>
                                </w:rPr>
                                <w:t xml:space="preserve"> D.,</w:t>
                              </w:r>
                              <w:r w:rsidR="00F327F2">
                                <w:rPr>
                                  <w:lang w:val="en-US"/>
                                </w:rPr>
                                <w:t xml:space="preserve"> Bahno O.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 wp14:anchorId="7D86DB1E" wp14:editId="39911A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C7E6B0B" id="AutoShape 44" o:spid="_x0000_s1026" style="position:absolute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0EAB5831" wp14:editId="5E62FD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6625"/>
                    <wp:effectExtent l="0" t="1270" r="2540" b="1905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b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0679D0" w:rsidRDefault="00C1234C" w:rsidP="002660F8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 w:themeColor="background1"/>
                                            <w:sz w:val="72"/>
                                            <w:szCs w:val="72"/>
                                            <w:lang w:val="en-US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660F8">
                                            <w:rPr>
                                              <w:rFonts w:ascii="Times New Roman" w:eastAsia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System Structuring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0679D0" w:rsidRDefault="00C1234C" w:rsidP="00F327F2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44"/>
                                            <w:szCs w:val="44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6124C9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ProF</w:t>
                                          </w:r>
                                          <w:r w:rsidR="00F327F2" w:rsidRPr="00F327F2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inder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679D0" w:rsidRDefault="000679D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EAB5831" id="Rectangle 43" o:spid="_x0000_s1027" style="position:absolute;margin-left:0;margin-top:0;width:545.85pt;height:173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b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0679D0" w:rsidRDefault="00C1234C" w:rsidP="002660F8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60F8">
                                      <w:rPr>
                                        <w:rFonts w:ascii="Times New Roman" w:eastAsia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System Structuring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0679D0" w:rsidRDefault="00C1234C" w:rsidP="00F327F2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4C9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ProF</w:t>
                                    </w:r>
                                    <w:r w:rsidR="00F327F2" w:rsidRPr="00F327F2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inder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0679D0" w:rsidRDefault="00067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03F8" w:rsidRPr="0089667E">
            <w:rPr>
              <w:rFonts w:ascii="Times New Roman" w:hAnsi="Times New Roman" w:cs="Times New Roman"/>
              <w:smallCaps/>
              <w:lang w:val="en-US"/>
            </w:rPr>
            <w:br w:type="page"/>
          </w:r>
        </w:p>
      </w:sdtContent>
    </w:sdt>
    <w:p w:rsidR="000679D0" w:rsidRPr="0089667E" w:rsidRDefault="00C1234C">
      <w:pPr>
        <w:pStyle w:val="a4"/>
        <w:rPr>
          <w:rFonts w:ascii="Times New Roman" w:hAnsi="Times New Roman" w:cs="Times New Roman"/>
          <w:smallCaps w:val="0"/>
          <w:lang w:val="en-US"/>
        </w:rPr>
      </w:pPr>
      <w:sdt>
        <w:sdtPr>
          <w:rPr>
            <w:rFonts w:ascii="Times New Roman" w:hAnsi="Times New Roman" w:cs="Times New Roman"/>
            <w:smallCaps w:val="0"/>
            <w:lang w:val="en-US"/>
          </w:rPr>
          <w:alias w:val="Название"/>
          <w:tag w:val="Название"/>
          <w:id w:val="11808329"/>
          <w:placeholder>
            <w:docPart w:val="2C7A6F61D14742A38A2222939FF821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660F8">
            <w:rPr>
              <w:rFonts w:ascii="Times New Roman" w:hAnsi="Times New Roman" w:cs="Times New Roman"/>
              <w:smallCaps w:val="0"/>
              <w:lang w:val="ru-UA"/>
            </w:rPr>
            <w:t>System Structuring</w:t>
          </w:r>
        </w:sdtContent>
      </w:sdt>
    </w:p>
    <w:p w:rsidR="000679D0" w:rsidRPr="0089667E" w:rsidRDefault="00C1234C">
      <w:pPr>
        <w:pStyle w:val="a6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alias w:val="Подзаголовок"/>
          <w:tag w:val="Подзаголовок"/>
          <w:id w:val="11808339"/>
          <w:placeholder>
            <w:docPart w:val="90790C595C83416FA96313A68E3B84F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r w:rsidR="006124C9" w:rsidRPr="0089667E">
            <w:rPr>
              <w:rFonts w:ascii="Times New Roman" w:hAnsi="Times New Roman" w:cs="Times New Roman"/>
              <w:lang w:val="en-US"/>
            </w:rPr>
            <w:t>ProFinder</w:t>
          </w:r>
          <w:proofErr w:type="spellEnd"/>
        </w:sdtContent>
      </w:sdt>
    </w:p>
    <w:p w:rsidR="00A73D96" w:rsidRPr="00A73D96" w:rsidRDefault="00A73D96" w:rsidP="00A73D96">
      <w:pPr>
        <w:spacing w:line="259" w:lineRule="auto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r w:rsidRPr="00A73D96">
        <w:rPr>
          <w:rFonts w:ascii="Times New Roman" w:eastAsia="Montserrat" w:hAnsi="Times New Roman" w:cs="Times New Roman"/>
          <w:sz w:val="28"/>
          <w:szCs w:val="28"/>
          <w:lang w:val="en-US"/>
        </w:rPr>
        <w:t>Based on the requirements of the system, it was decided to use two-tier client-server architecture.</w:t>
      </w:r>
    </w:p>
    <w:p w:rsidR="00A73D96" w:rsidRPr="000107FF" w:rsidRDefault="00A73D96" w:rsidP="00A73D96">
      <w:pPr>
        <w:spacing w:line="259" w:lineRule="auto"/>
        <w:jc w:val="both"/>
        <w:rPr>
          <w:rFonts w:ascii="Montserrat" w:eastAsia="Montserrat" w:hAnsi="Montserrat" w:cs="Montserrat"/>
          <w:sz w:val="24"/>
          <w:szCs w:val="24"/>
          <w:lang w:val="en-US"/>
        </w:rPr>
      </w:pPr>
    </w:p>
    <w:p w:rsidR="00A73D96" w:rsidRDefault="00A73D96" w:rsidP="00A73D96">
      <w:pPr>
        <w:spacing w:line="259" w:lineRule="auto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  <w:lang w:val="en-US"/>
        </w:rPr>
        <w:drawing>
          <wp:inline distT="114300" distB="114300" distL="114300" distR="114300" wp14:anchorId="34797034" wp14:editId="31D2528F">
            <wp:extent cx="6068536" cy="136088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81491"/>
                    <a:stretch>
                      <a:fillRect/>
                    </a:stretch>
                  </pic:blipFill>
                  <pic:spPr>
                    <a:xfrm>
                      <a:off x="0" y="0"/>
                      <a:ext cx="6068536" cy="136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D96" w:rsidRPr="00567AC9" w:rsidRDefault="00A73D96" w:rsidP="00436A82">
      <w:pPr>
        <w:tabs>
          <w:tab w:val="left" w:pos="5700"/>
        </w:tabs>
        <w:spacing w:line="259" w:lineRule="auto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r w:rsidRPr="00567AC9">
        <w:rPr>
          <w:rFonts w:ascii="Times New Roman" w:eastAsia="Montserrat" w:hAnsi="Times New Roman" w:cs="Times New Roman"/>
          <w:sz w:val="28"/>
          <w:szCs w:val="28"/>
          <w:lang w:val="en-US"/>
        </w:rPr>
        <w:t>The advantages of this architecture, in our system are:</w:t>
      </w:r>
    </w:p>
    <w:p w:rsidR="00A73D96" w:rsidRPr="00567AC9" w:rsidRDefault="00A73D96" w:rsidP="00436A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r w:rsidRPr="00567AC9">
        <w:rPr>
          <w:rFonts w:ascii="Times New Roman" w:eastAsia="Montserrat" w:hAnsi="Times New Roman" w:cs="Times New Roman"/>
          <w:sz w:val="28"/>
          <w:szCs w:val="28"/>
          <w:lang w:val="en-US"/>
        </w:rPr>
        <w:t>Significant reduction of network traffic.</w:t>
      </w:r>
    </w:p>
    <w:p w:rsidR="00A73D96" w:rsidRPr="00567AC9" w:rsidRDefault="00A73D96" w:rsidP="00436A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r w:rsidRPr="00567AC9">
        <w:rPr>
          <w:rFonts w:ascii="Times New Roman" w:eastAsia="Montserrat" w:hAnsi="Times New Roman" w:cs="Times New Roman"/>
          <w:sz w:val="28"/>
          <w:szCs w:val="28"/>
          <w:lang w:val="en-US"/>
        </w:rPr>
        <w:t>Reduces the complexity of the client applications (most of the burden falls on the server side), and hence, reduced requirements for hardware facilities of the client machines.</w:t>
      </w:r>
    </w:p>
    <w:p w:rsidR="00A73D96" w:rsidRPr="00567AC9" w:rsidRDefault="00A73D96" w:rsidP="00436A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r w:rsidRPr="00567AC9">
        <w:rPr>
          <w:rFonts w:ascii="Times New Roman" w:eastAsia="Montserrat" w:hAnsi="Times New Roman" w:cs="Times New Roman"/>
          <w:sz w:val="28"/>
          <w:szCs w:val="28"/>
          <w:lang w:val="en-US"/>
        </w:rPr>
        <w:t xml:space="preserve"> A special software tool - SQL-Server - leads to the fact that a substantial part of the design and programming tasks is already solved.</w:t>
      </w:r>
    </w:p>
    <w:p w:rsidR="00436A82" w:rsidRDefault="00A73D96" w:rsidP="00436A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r w:rsidRPr="00567AC9">
        <w:rPr>
          <w:rFonts w:ascii="Times New Roman" w:eastAsia="Montserrat" w:hAnsi="Times New Roman" w:cs="Times New Roman"/>
          <w:sz w:val="28"/>
          <w:szCs w:val="28"/>
          <w:lang w:val="en-US"/>
        </w:rPr>
        <w:t>Significantly increases the integrity and security of the database.</w:t>
      </w:r>
    </w:p>
    <w:p w:rsidR="0022302E" w:rsidRPr="00760586" w:rsidRDefault="00A73D96" w:rsidP="00436A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r w:rsidRPr="00436A82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A two-tier architecture is simpler, since all requests are serviced by the same server</w:t>
      </w:r>
      <w:r w:rsidRPr="00436A82">
        <w:rPr>
          <w:rFonts w:ascii="Times New Roman" w:eastAsia="Montserrat" w:hAnsi="Times New Roman" w:cs="Times New Roman"/>
          <w:color w:val="4C4C4C"/>
          <w:sz w:val="28"/>
          <w:szCs w:val="28"/>
          <w:highlight w:val="white"/>
          <w:lang w:val="en-US"/>
        </w:rPr>
        <w:t>.</w:t>
      </w:r>
    </w:p>
    <w:p w:rsidR="00760586" w:rsidRDefault="00760586">
      <w:pPr>
        <w:spacing w:after="2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64705" w:rsidRPr="00B15121" w:rsidRDefault="00B15121" w:rsidP="00B15121">
      <w:pPr>
        <w:spacing w:after="200"/>
        <w:jc w:val="center"/>
        <w:rPr>
          <w:rFonts w:ascii="Times New Roman" w:hAnsi="Times New Roman" w:cs="Times New Roman"/>
          <w:noProof/>
          <w:sz w:val="44"/>
          <w:szCs w:val="44"/>
          <w:lang w:val="en-US"/>
        </w:rPr>
      </w:pPr>
      <w:r w:rsidRPr="00B15121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t>Structure of the mobile app</w:t>
      </w:r>
    </w:p>
    <w:p w:rsidR="00B15121" w:rsidRDefault="00B15121" w:rsidP="00A73D96">
      <w:pPr>
        <w:spacing w:after="200"/>
        <w:rPr>
          <w:rFonts w:ascii="Times New Roman" w:hAnsi="Times New Roman" w:cs="Times New Roman"/>
          <w:lang w:val="en-US"/>
        </w:rPr>
      </w:pPr>
      <w:r w:rsidRPr="0076058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9AD17" wp14:editId="5CC20234">
            <wp:extent cx="5759450" cy="3360420"/>
            <wp:effectExtent l="0" t="0" r="0" b="0"/>
            <wp:docPr id="8" name="Рисунок 8" descr="C:\Users\Olha Bahno\Desktop\anatomy-of-a-html5-mobile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lha Bahno\Desktop\anatomy-of-a-html5-mobile-ap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2" b="6014"/>
                    <a:stretch/>
                  </pic:blipFill>
                  <pic:spPr bwMode="auto">
                    <a:xfrm>
                      <a:off x="0" y="0"/>
                      <a:ext cx="57594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04" w:rsidRDefault="00A84233" w:rsidP="00A84233">
      <w:pPr>
        <w:spacing w:after="200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r w:rsidRPr="00A8423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The core of the application includes the following</w:t>
      </w:r>
      <w:r w:rsidRPr="00A84233">
        <w:rPr>
          <w:rFonts w:ascii="Times New Roman" w:eastAsia="Montserrat" w:hAnsi="Times New Roman" w:cs="Times New Roman"/>
          <w:sz w:val="28"/>
          <w:szCs w:val="28"/>
          <w:lang w:val="en-US"/>
        </w:rPr>
        <w:t>:</w:t>
      </w:r>
    </w:p>
    <w:p w:rsidR="004F1839" w:rsidRDefault="003D7618" w:rsidP="00D16B04">
      <w:pPr>
        <w:spacing w:after="200"/>
        <w:rPr>
          <w:rFonts w:ascii="Times New Roman" w:eastAsia="Montserrat" w:hAnsi="Times New Roman" w:cs="Times New Roman"/>
          <w:sz w:val="28"/>
          <w:szCs w:val="28"/>
          <w:lang w:val="en-US"/>
        </w:rPr>
      </w:pPr>
      <w:r w:rsidRPr="003D7618"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39E1043" wp14:editId="61E28054">
                <wp:simplePos x="0" y="0"/>
                <wp:positionH relativeFrom="column">
                  <wp:posOffset>2814349</wp:posOffset>
                </wp:positionH>
                <wp:positionV relativeFrom="paragraph">
                  <wp:posOffset>880433</wp:posOffset>
                </wp:positionV>
                <wp:extent cx="863600" cy="193040"/>
                <wp:effectExtent l="0" t="209550" r="0" b="207010"/>
                <wp:wrapNone/>
                <wp:docPr id="37" name="Двойная стрелка влево/вправо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3613">
                          <a:off x="0" y="0"/>
                          <a:ext cx="863600" cy="193040"/>
                        </a:xfrm>
                        <a:prstGeom prst="leftRightArrow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0C53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37" o:spid="_x0000_s1026" type="#_x0000_t69" style="position:absolute;margin-left:221.6pt;margin-top:69.35pt;width:68pt;height:15.2pt;rotation:-2814102fd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" adj="2414" fillcolor="#f90" stroked="f" strokeweight="1pt"/>
            </w:pict>
          </mc:Fallback>
        </mc:AlternateContent>
      </w:r>
      <w:r w:rsidRPr="003D7618"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443F19C" wp14:editId="0D98A0C7">
                <wp:simplePos x="0" y="0"/>
                <wp:positionH relativeFrom="column">
                  <wp:posOffset>1868188</wp:posOffset>
                </wp:positionH>
                <wp:positionV relativeFrom="paragraph">
                  <wp:posOffset>869407</wp:posOffset>
                </wp:positionV>
                <wp:extent cx="863600" cy="193040"/>
                <wp:effectExtent l="220980" t="0" r="214630" b="0"/>
                <wp:wrapNone/>
                <wp:docPr id="36" name="Двойная стрелка влево/вправо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3613">
                          <a:off x="0" y="0"/>
                          <a:ext cx="863600" cy="193040"/>
                        </a:xfrm>
                        <a:prstGeom prst="leftRightArrow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18FB" id="Двойная стрелка влево/вправо 36" o:spid="_x0000_s1026" type="#_x0000_t69" style="position:absolute;margin-left:147.1pt;margin-top:68.45pt;width:68pt;height:15.2pt;rotation:3084138fd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" adj="2414" fillcolor="#f90" stroked="f" strokeweight="1pt"/>
            </w:pict>
          </mc:Fallback>
        </mc:AlternateContent>
      </w:r>
      <w:r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32473EE" wp14:editId="48804288">
                <wp:simplePos x="0" y="0"/>
                <wp:positionH relativeFrom="column">
                  <wp:posOffset>1790065</wp:posOffset>
                </wp:positionH>
                <wp:positionV relativeFrom="paragraph">
                  <wp:posOffset>2488565</wp:posOffset>
                </wp:positionV>
                <wp:extent cx="863600" cy="193040"/>
                <wp:effectExtent l="0" t="209550" r="0" b="207010"/>
                <wp:wrapNone/>
                <wp:docPr id="29" name="Двойная стрелка влево/вправ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3613">
                          <a:off x="0" y="0"/>
                          <a:ext cx="863600" cy="193040"/>
                        </a:xfrm>
                        <a:prstGeom prst="leftRightArrow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CB53" id="Двойная стрелка влево/вправо 29" o:spid="_x0000_s1026" type="#_x0000_t69" style="position:absolute;margin-left:140.95pt;margin-top:195.95pt;width:68pt;height:15.2pt;rotation:-2814102fd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" adj="2414" fillcolor="#f90" stroked="f" strokeweight="1pt"/>
            </w:pict>
          </mc:Fallback>
        </mc:AlternateContent>
      </w:r>
      <w:r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B37EA6F" wp14:editId="5B298222">
                <wp:simplePos x="0" y="0"/>
                <wp:positionH relativeFrom="column">
                  <wp:posOffset>2828290</wp:posOffset>
                </wp:positionH>
                <wp:positionV relativeFrom="paragraph">
                  <wp:posOffset>2507615</wp:posOffset>
                </wp:positionV>
                <wp:extent cx="863600" cy="193040"/>
                <wp:effectExtent l="220980" t="0" r="214630" b="0"/>
                <wp:wrapNone/>
                <wp:docPr id="34" name="Двойная стрелка влево/вправ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23613">
                          <a:off x="0" y="0"/>
                          <a:ext cx="863600" cy="193040"/>
                        </a:xfrm>
                        <a:prstGeom prst="leftRightArrow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3309" id="Двойная стрелка влево/вправо 34" o:spid="_x0000_s1026" type="#_x0000_t69" style="position:absolute;margin-left:222.7pt;margin-top:197.45pt;width:68pt;height:15.2pt;rotation:-8712342fd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" adj="2414" fillcolor="#f90" stroked="f" strokeweight="1pt"/>
            </w:pict>
          </mc:Fallback>
        </mc:AlternateContent>
      </w:r>
      <w:r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332BDAE" wp14:editId="4CA36413">
                <wp:simplePos x="0" y="0"/>
                <wp:positionH relativeFrom="column">
                  <wp:posOffset>3401060</wp:posOffset>
                </wp:positionH>
                <wp:positionV relativeFrom="paragraph">
                  <wp:posOffset>2968625</wp:posOffset>
                </wp:positionV>
                <wp:extent cx="1838325" cy="438150"/>
                <wp:effectExtent l="0" t="0" r="9525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3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FF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FF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FF66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53C" w:rsidRPr="00CF753C" w:rsidRDefault="00CF753C" w:rsidP="00CF753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Validation</w:t>
                            </w:r>
                            <w:r w:rsidRPr="00CF753C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2BDAE" id="Прямоугольник 17" o:spid="_x0000_s1028" style="position:absolute;margin-left:267.8pt;margin-top:233.75pt;width:144.75pt;height:34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" fillcolor="#319c31" stroked="f" strokeweight="1pt">
                <v:fill color2="#5bff5b" rotate="t" angle="180" colors="0 #319c31;.5 #4be04b;1 #5bff5b" focus="100%" type="gradient"/>
                <v:textbox>
                  <w:txbxContent>
                    <w:p w:rsidR="00CF753C" w:rsidRPr="00CF753C" w:rsidRDefault="00CF753C" w:rsidP="00CF753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Validation</w:t>
                      </w:r>
                      <w:r w:rsidRPr="00CF753C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5836762" wp14:editId="2D21F8D3">
                <wp:simplePos x="0" y="0"/>
                <wp:positionH relativeFrom="column">
                  <wp:posOffset>261620</wp:posOffset>
                </wp:positionH>
                <wp:positionV relativeFrom="paragraph">
                  <wp:posOffset>2972760</wp:posOffset>
                </wp:positionV>
                <wp:extent cx="2019300" cy="43815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3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FF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FF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FF66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53C" w:rsidRPr="00CF753C" w:rsidRDefault="00CF753C" w:rsidP="00CF753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Local cache</w:t>
                            </w:r>
                            <w:r w:rsidRPr="00CF753C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36762" id="Прямоугольник 19" o:spid="_x0000_s1029" style="position:absolute;margin-left:20.6pt;margin-top:234.1pt;width:159pt;height:34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" fillcolor="#319c31" stroked="f" strokeweight="1pt">
                <v:fill color2="#5bff5b" rotate="t" angle="180" colors="0 #319c31;.5 #4be04b;1 #5bff5b" focus="100%" type="gradient"/>
                <v:textbox>
                  <w:txbxContent>
                    <w:p w:rsidR="00CF753C" w:rsidRPr="00CF753C" w:rsidRDefault="00CF753C" w:rsidP="00CF753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Local cache</w:t>
                      </w:r>
                      <w:r w:rsidRPr="00CF753C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53C3A98" wp14:editId="32A0B874">
                <wp:simplePos x="0" y="0"/>
                <wp:positionH relativeFrom="column">
                  <wp:posOffset>3634104</wp:posOffset>
                </wp:positionH>
                <wp:positionV relativeFrom="paragraph">
                  <wp:posOffset>1878146</wp:posOffset>
                </wp:positionV>
                <wp:extent cx="455808" cy="194400"/>
                <wp:effectExtent l="0" t="76200" r="0" b="72390"/>
                <wp:wrapNone/>
                <wp:docPr id="28" name="Двойная стрелка влево/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0192">
                          <a:off x="0" y="0"/>
                          <a:ext cx="455808" cy="194400"/>
                        </a:xfrm>
                        <a:prstGeom prst="leftRightArrow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ACB6" id="Двойная стрелка влево/вправо 28" o:spid="_x0000_s1026" type="#_x0000_t69" style="position:absolute;margin-left:286.15pt;margin-top:147.9pt;width:35.9pt;height:15.3pt;rotation:2938407fd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" adj="4606" fillcolor="#f90" stroked="f" strokeweight="1pt"/>
            </w:pict>
          </mc:Fallback>
        </mc:AlternateContent>
      </w:r>
      <w:r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AD10ECF" wp14:editId="2131FEC8">
                <wp:simplePos x="0" y="0"/>
                <wp:positionH relativeFrom="column">
                  <wp:posOffset>3647855</wp:posOffset>
                </wp:positionH>
                <wp:positionV relativeFrom="paragraph">
                  <wp:posOffset>1302461</wp:posOffset>
                </wp:positionV>
                <wp:extent cx="455808" cy="194400"/>
                <wp:effectExtent l="73343" t="0" r="75247" b="0"/>
                <wp:wrapNone/>
                <wp:docPr id="27" name="Двойная стрелка влево/впра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2017">
                          <a:off x="0" y="0"/>
                          <a:ext cx="455808" cy="194400"/>
                        </a:xfrm>
                        <a:prstGeom prst="leftRightArrow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154F" id="Двойная стрелка влево/вправо 27" o:spid="_x0000_s1026" type="#_x0000_t69" style="position:absolute;margin-left:287.25pt;margin-top:102.55pt;width:35.9pt;height:15.3pt;rotation:-2957840fd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" adj="4606" fillcolor="#f90" stroked="f" strokeweight="1pt"/>
            </w:pict>
          </mc:Fallback>
        </mc:AlternateContent>
      </w:r>
      <w:r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8017F" wp14:editId="4C2E1983">
                <wp:simplePos x="0" y="0"/>
                <wp:positionH relativeFrom="column">
                  <wp:posOffset>1420812</wp:posOffset>
                </wp:positionH>
                <wp:positionV relativeFrom="paragraph">
                  <wp:posOffset>1903413</wp:posOffset>
                </wp:positionV>
                <wp:extent cx="455808" cy="194400"/>
                <wp:effectExtent l="0" t="76200" r="0" b="72390"/>
                <wp:wrapNone/>
                <wp:docPr id="26" name="Двойная стрелка влево/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1379">
                          <a:off x="0" y="0"/>
                          <a:ext cx="455808" cy="194400"/>
                        </a:xfrm>
                        <a:prstGeom prst="leftRightArrow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9D9B" id="Двойная стрелка влево/вправо 26" o:spid="_x0000_s1026" type="#_x0000_t69" style="position:absolute;margin-left:111.85pt;margin-top:149.9pt;width:35.9pt;height:15.3pt;rotation:-2729160fd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" adj="4606" fillcolor="#f90" stroked="f" strokeweight="1pt"/>
            </w:pict>
          </mc:Fallback>
        </mc:AlternateContent>
      </w:r>
      <w:r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F958F28" wp14:editId="47A1BFD5">
                <wp:simplePos x="0" y="0"/>
                <wp:positionH relativeFrom="column">
                  <wp:posOffset>1463040</wp:posOffset>
                </wp:positionH>
                <wp:positionV relativeFrom="paragraph">
                  <wp:posOffset>1355725</wp:posOffset>
                </wp:positionV>
                <wp:extent cx="455808" cy="194400"/>
                <wp:effectExtent l="0" t="57150" r="0" b="72390"/>
                <wp:wrapNone/>
                <wp:docPr id="25" name="Двойная стрелка влево/впра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8243">
                          <a:off x="0" y="0"/>
                          <a:ext cx="455808" cy="194400"/>
                        </a:xfrm>
                        <a:prstGeom prst="leftRightArrow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83AF" id="Двойная стрелка влево/вправо 25" o:spid="_x0000_s1026" type="#_x0000_t69" style="position:absolute;margin-left:115.2pt;margin-top:106.75pt;width:35.9pt;height:15.3pt;rotation:2237228fd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" adj="4606" fillcolor="#f90" stroked="f" strokeweight="1pt"/>
            </w:pict>
          </mc:Fallback>
        </mc:AlternateContent>
      </w:r>
      <w:r w:rsidR="00CF753C"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8CC05D" wp14:editId="71BC7CBC">
                <wp:simplePos x="0" y="0"/>
                <wp:positionH relativeFrom="column">
                  <wp:posOffset>1960880</wp:posOffset>
                </wp:positionH>
                <wp:positionV relativeFrom="paragraph">
                  <wp:posOffset>1348740</wp:posOffset>
                </wp:positionV>
                <wp:extent cx="1661160" cy="790575"/>
                <wp:effectExtent l="0" t="0" r="0" b="95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90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B04" w:rsidRPr="00CF753C" w:rsidRDefault="00D16B04" w:rsidP="00D16B04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F753C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Core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CC05D" id="Прямоугольник 13" o:spid="_x0000_s1030" style="position:absolute;margin-left:154.4pt;margin-top:106.2pt;width:130.8pt;height:62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" fillcolor="#006d2a" stroked="f" strokeweight="1pt">
                <v:fill color2="#00bd4f" rotate="t" colors="0 #006d2a;.5 #009e41;1 #00bd4f" focus="100%" type="gradient"/>
                <v:textbox>
                  <w:txbxContent>
                    <w:p w:rsidR="00D16B04" w:rsidRPr="00CF753C" w:rsidRDefault="00D16B04" w:rsidP="00D16B04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CF753C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Core application</w:t>
                      </w:r>
                    </w:p>
                  </w:txbxContent>
                </v:textbox>
              </v:rect>
            </w:pict>
          </mc:Fallback>
        </mc:AlternateContent>
      </w:r>
      <w:r w:rsidR="00CF753C"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7DE988" wp14:editId="3974D8FA">
                <wp:simplePos x="0" y="0"/>
                <wp:positionH relativeFrom="column">
                  <wp:posOffset>4105275</wp:posOffset>
                </wp:positionH>
                <wp:positionV relativeFrom="paragraph">
                  <wp:posOffset>1981200</wp:posOffset>
                </wp:positionV>
                <wp:extent cx="1661160" cy="438150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3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FF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FF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FF66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53C" w:rsidRPr="00CF753C" w:rsidRDefault="00CF753C" w:rsidP="00CF753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Workflow</w:t>
                            </w:r>
                            <w:r w:rsidRPr="00CF753C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DE988" id="Прямоугольник 21" o:spid="_x0000_s1031" style="position:absolute;margin-left:323.25pt;margin-top:156pt;width:130.8pt;height:34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" fillcolor="#319c31" stroked="f" strokeweight="1pt">
                <v:fill color2="#5bff5b" rotate="t" angle="180" colors="0 #319c31;.5 #4be04b;1 #5bff5b" focus="100%" type="gradient"/>
                <v:textbox>
                  <w:txbxContent>
                    <w:p w:rsidR="00CF753C" w:rsidRPr="00CF753C" w:rsidRDefault="00CF753C" w:rsidP="00CF753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Workflow</w:t>
                      </w:r>
                      <w:r w:rsidRPr="00CF753C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CF753C"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2B4CF1A" wp14:editId="7D7A01F1">
                <wp:simplePos x="0" y="0"/>
                <wp:positionH relativeFrom="column">
                  <wp:posOffset>4106545</wp:posOffset>
                </wp:positionH>
                <wp:positionV relativeFrom="paragraph">
                  <wp:posOffset>904875</wp:posOffset>
                </wp:positionV>
                <wp:extent cx="1661160" cy="43815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3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FF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FF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FF66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53C" w:rsidRPr="00CF753C" w:rsidRDefault="00CF753C" w:rsidP="00CF753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4CF1A" id="Прямоугольник 22" o:spid="_x0000_s1032" style="position:absolute;margin-left:323.35pt;margin-top:71.25pt;width:130.8pt;height:34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" fillcolor="#319c31" stroked="f" strokeweight="1pt">
                <v:fill color2="#5bff5b" rotate="t" angle="180" colors="0 #319c31;.5 #4be04b;1 #5bff5b" focus="100%" type="gradient"/>
                <v:textbox>
                  <w:txbxContent>
                    <w:p w:rsidR="00CF753C" w:rsidRPr="00CF753C" w:rsidRDefault="00CF753C" w:rsidP="00CF753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Local storage</w:t>
                      </w:r>
                    </w:p>
                  </w:txbxContent>
                </v:textbox>
              </v:rect>
            </w:pict>
          </mc:Fallback>
        </mc:AlternateContent>
      </w:r>
      <w:r w:rsidR="00CF753C"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CA97129" wp14:editId="1B67206B">
                <wp:simplePos x="0" y="0"/>
                <wp:positionH relativeFrom="column">
                  <wp:posOffset>3402965</wp:posOffset>
                </wp:positionH>
                <wp:positionV relativeFrom="paragraph">
                  <wp:posOffset>180975</wp:posOffset>
                </wp:positionV>
                <wp:extent cx="1661160" cy="438150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3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FF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FF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FF66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53C" w:rsidRPr="00CF753C" w:rsidRDefault="00CF753C" w:rsidP="00CF753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API</w:t>
                            </w:r>
                            <w:r w:rsidRPr="00CF753C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97129" id="Прямоугольник 16" o:spid="_x0000_s1033" style="position:absolute;margin-left:267.95pt;margin-top:14.25pt;width:130.8pt;height:34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" fillcolor="#319c31" stroked="f" strokeweight="1pt">
                <v:fill color2="#5bff5b" rotate="t" angle="180" colors="0 #319c31;.5 #4be04b;1 #5bff5b" focus="100%" type="gradient"/>
                <v:textbox>
                  <w:txbxContent>
                    <w:p w:rsidR="00CF753C" w:rsidRPr="00CF753C" w:rsidRDefault="00CF753C" w:rsidP="00CF753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API</w:t>
                      </w:r>
                      <w:r w:rsidRPr="00CF753C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CF753C"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E535946" wp14:editId="3E94B94F">
                <wp:simplePos x="0" y="0"/>
                <wp:positionH relativeFrom="column">
                  <wp:posOffset>-285750</wp:posOffset>
                </wp:positionH>
                <wp:positionV relativeFrom="paragraph">
                  <wp:posOffset>1981200</wp:posOffset>
                </wp:positionV>
                <wp:extent cx="1661160" cy="438150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3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FF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FF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FF66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53C" w:rsidRPr="00CF753C" w:rsidRDefault="00CF753C" w:rsidP="00CF753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Data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35946" id="Прямоугольник 18" o:spid="_x0000_s1034" style="position:absolute;margin-left:-22.5pt;margin-top:156pt;width:130.8pt;height:34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" fillcolor="#319c31" stroked="f" strokeweight="1pt">
                <v:fill color2="#5bff5b" rotate="t" angle="180" colors="0 #319c31;.5 #4be04b;1 #5bff5b" focus="100%" type="gradient"/>
                <v:textbox>
                  <w:txbxContent>
                    <w:p w:rsidR="00CF753C" w:rsidRPr="00CF753C" w:rsidRDefault="00CF753C" w:rsidP="00CF753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Data model</w:t>
                      </w:r>
                    </w:p>
                  </w:txbxContent>
                </v:textbox>
              </v:rect>
            </w:pict>
          </mc:Fallback>
        </mc:AlternateContent>
      </w:r>
      <w:r w:rsidR="00CF753C"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A95CE3C" wp14:editId="1015B907">
                <wp:simplePos x="0" y="0"/>
                <wp:positionH relativeFrom="column">
                  <wp:posOffset>-285750</wp:posOffset>
                </wp:positionH>
                <wp:positionV relativeFrom="paragraph">
                  <wp:posOffset>981075</wp:posOffset>
                </wp:positionV>
                <wp:extent cx="1661160" cy="438150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3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FF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FF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FF66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53C" w:rsidRPr="00CF753C" w:rsidRDefault="00CF753C" w:rsidP="00CF753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Network</w:t>
                            </w:r>
                            <w:r w:rsidRPr="00CF753C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5CE3C" id="Прямоугольник 15" o:spid="_x0000_s1035" style="position:absolute;margin-left:-22.5pt;margin-top:77.25pt;width:130.8pt;height:34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" fillcolor="#319c31" stroked="f" strokeweight="1pt">
                <v:fill color2="#5bff5b" rotate="t" angle="180" colors="0 #319c31;.5 #4be04b;1 #5bff5b" focus="100%" type="gradient"/>
                <v:textbox>
                  <w:txbxContent>
                    <w:p w:rsidR="00CF753C" w:rsidRPr="00CF753C" w:rsidRDefault="00CF753C" w:rsidP="00CF753C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Network</w:t>
                      </w:r>
                      <w:r w:rsidRPr="00CF753C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CF753C">
        <w:rPr>
          <w:rFonts w:ascii="Times New Roman" w:eastAsia="Montserrat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68043B" wp14:editId="2D77183D">
                <wp:simplePos x="0" y="0"/>
                <wp:positionH relativeFrom="column">
                  <wp:posOffset>362585</wp:posOffset>
                </wp:positionH>
                <wp:positionV relativeFrom="paragraph">
                  <wp:posOffset>177800</wp:posOffset>
                </wp:positionV>
                <wp:extent cx="1661160" cy="43815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38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FF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FF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FF66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8F9" w:rsidRPr="00CF753C" w:rsidRDefault="00CF753C" w:rsidP="00D16B0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F753C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Starting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8043B" id="Прямоугольник 14" o:spid="_x0000_s1036" style="position:absolute;margin-left:28.55pt;margin-top:14pt;width:130.8pt;height:34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" fillcolor="#319c31" stroked="f" strokeweight="1pt">
                <v:fill color2="#5bff5b" rotate="t" angle="180" colors="0 #319c31;.5 #4be04b;1 #5bff5b" focus="100%" type="gradient"/>
                <v:textbox>
                  <w:txbxContent>
                    <w:p w:rsidR="002E68F9" w:rsidRPr="00CF753C" w:rsidRDefault="00CF753C" w:rsidP="00D16B0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CF753C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Starting layer</w:t>
                      </w:r>
                    </w:p>
                  </w:txbxContent>
                </v:textbox>
              </v:rect>
            </w:pict>
          </mc:Fallback>
        </mc:AlternateContent>
      </w:r>
      <w:r w:rsidR="00D16B04">
        <w:rPr>
          <w:rFonts w:ascii="Times New Roman" w:eastAsia="Montserrat" w:hAnsi="Times New Roman" w:cs="Times New Roman"/>
          <w:sz w:val="28"/>
          <w:szCs w:val="28"/>
          <w:lang w:val="en-US"/>
        </w:rPr>
        <w:br w:type="page"/>
      </w:r>
    </w:p>
    <w:p w:rsidR="000D3070" w:rsidRPr="00F86123" w:rsidRDefault="000D3070" w:rsidP="000D307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contextualSpacing/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</w:pP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lastRenderedPageBreak/>
        <w:t>Starting layer. Defining workflow, program execution begins.</w:t>
      </w:r>
    </w:p>
    <w:p w:rsidR="000D3070" w:rsidRPr="00F86123" w:rsidRDefault="000D3070" w:rsidP="000D307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contextualSpacing/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</w:pP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Network layer. Provides the transport mechanism for interaction.</w:t>
      </w:r>
    </w:p>
    <w:p w:rsidR="000D3070" w:rsidRPr="00F86123" w:rsidRDefault="000D3070" w:rsidP="000D307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contextualSpacing/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</w:pP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API layer.</w:t>
      </w:r>
      <w:r w:rsidR="00F86123"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Providing a unified command system of interaction between client and server.</w:t>
      </w:r>
    </w:p>
    <w:p w:rsidR="000D3070" w:rsidRPr="00F86123" w:rsidRDefault="00F86123" w:rsidP="000D307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contextualSpacing/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</w:pP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Validation Layer. Validation data</w:t>
      </w:r>
      <w:r w:rsidR="000D3070"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, received from the network.</w:t>
      </w:r>
    </w:p>
    <w:p w:rsidR="000D3070" w:rsidRPr="00F86123" w:rsidRDefault="000D3070" w:rsidP="000D307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contextualSpacing/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</w:pP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Data Model.</w:t>
      </w:r>
      <w:r w:rsid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The data model for the interconnection of data entities.</w:t>
      </w:r>
    </w:p>
    <w:p w:rsidR="000D3070" w:rsidRPr="00F86123" w:rsidRDefault="000D3070" w:rsidP="000D307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contextualSpacing/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</w:pP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Local cache layer.</w:t>
      </w:r>
      <w:r w:rsidR="00F86123"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Local caching layer that provides local access to network resources that are already received.</w:t>
      </w:r>
    </w:p>
    <w:p w:rsidR="000D3070" w:rsidRPr="00F86123" w:rsidRDefault="000D3070" w:rsidP="000D307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contextualSpacing/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</w:pP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Workflow layer.</w:t>
      </w:r>
      <w:r w:rsid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Including classes and algorithms specific to the application.</w:t>
      </w:r>
    </w:p>
    <w:p w:rsidR="00D16B04" w:rsidRPr="00F86123" w:rsidRDefault="000D3070" w:rsidP="000D307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contextualSpacing/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</w:pPr>
      <w:r w:rsidRP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Local storage</w:t>
      </w:r>
      <w:r w:rsidR="00F86123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t>.</w:t>
      </w:r>
    </w:p>
    <w:sectPr w:rsidR="00D16B04" w:rsidRPr="00F8612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34C" w:rsidRDefault="00C1234C">
      <w:pPr>
        <w:spacing w:after="0" w:line="240" w:lineRule="auto"/>
      </w:pPr>
      <w:r>
        <w:separator/>
      </w:r>
    </w:p>
  </w:endnote>
  <w:endnote w:type="continuationSeparator" w:id="0">
    <w:p w:rsidR="00C1234C" w:rsidRDefault="00C1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C1234C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201965352"/>
                              <w:placeholder>
                                <w:docPart w:val="B1C5E091FFAB4591AFE86935671CD9A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60F8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System Structuring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201965362"/>
                              <w:placeholder>
                                <w:docPart w:val="EABA025CD414406C9DCDD9AC32BFAC2C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37" style="position:absolute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131E94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201965352"/>
                        <w:placeholder>
                          <w:docPart w:val="B1C5E091FFAB4591AFE86935671CD9A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660F8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System Structuring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201965362"/>
                        <w:placeholder>
                          <w:docPart w:val="EABA025CD414406C9DCDD9AC32BFAC2C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A33CF1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60FE3" w:rsidRPr="00060FE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3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60FE3" w:rsidRPr="00060FE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rPr>
        <w:sz w:val="20"/>
        <w:szCs w:val="20"/>
      </w:rPr>
    </w:pPr>
    <w:r>
      <w:rPr>
        <w:noProof/>
        <w:sz w:val="10"/>
        <w:szCs w:val="20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C1234C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60F8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System Structuring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9" style="position:absolute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131E94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660F8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System Structuring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36FD8C6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635" r="190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60FE3" w:rsidRPr="00060FE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4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60FE3" w:rsidRPr="00060FE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679D0" w:rsidRDefault="000679D0">
    <w:pPr>
      <w:pStyle w:val="a8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34C" w:rsidRDefault="00C1234C">
      <w:pPr>
        <w:spacing w:after="0" w:line="240" w:lineRule="auto"/>
      </w:pPr>
      <w:r>
        <w:separator/>
      </w:r>
    </w:p>
  </w:footnote>
  <w:footnote w:type="continuationSeparator" w:id="0">
    <w:p w:rsidR="00C1234C" w:rsidRDefault="00C12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5205B78"/>
    <w:multiLevelType w:val="multilevel"/>
    <w:tmpl w:val="B36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910DF"/>
    <w:multiLevelType w:val="multilevel"/>
    <w:tmpl w:val="F95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437F2"/>
    <w:multiLevelType w:val="multilevel"/>
    <w:tmpl w:val="EC4E0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E3F0BE3"/>
    <w:multiLevelType w:val="multilevel"/>
    <w:tmpl w:val="4F1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413C1"/>
    <w:multiLevelType w:val="multilevel"/>
    <w:tmpl w:val="0DA0F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572E23"/>
    <w:multiLevelType w:val="multilevel"/>
    <w:tmpl w:val="72B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C513E"/>
    <w:multiLevelType w:val="multilevel"/>
    <w:tmpl w:val="1CC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E472C"/>
    <w:multiLevelType w:val="multilevel"/>
    <w:tmpl w:val="5C8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7496F"/>
    <w:multiLevelType w:val="multilevel"/>
    <w:tmpl w:val="B1D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41DCB"/>
    <w:multiLevelType w:val="multilevel"/>
    <w:tmpl w:val="3C1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53EAD"/>
    <w:multiLevelType w:val="multilevel"/>
    <w:tmpl w:val="631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B3BD7"/>
    <w:multiLevelType w:val="multilevel"/>
    <w:tmpl w:val="B6EC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84213"/>
    <w:multiLevelType w:val="multilevel"/>
    <w:tmpl w:val="35D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11"/>
  </w:num>
  <w:num w:numId="18">
    <w:abstractNumId w:val="5"/>
  </w:num>
  <w:num w:numId="19">
    <w:abstractNumId w:val="12"/>
  </w:num>
  <w:num w:numId="20">
    <w:abstractNumId w:val="10"/>
  </w:num>
  <w:num w:numId="21">
    <w:abstractNumId w:val="8"/>
  </w:num>
  <w:num w:numId="22">
    <w:abstractNumId w:val="13"/>
  </w:num>
  <w:num w:numId="23">
    <w:abstractNumId w:val="17"/>
  </w:num>
  <w:num w:numId="24">
    <w:abstractNumId w:val="14"/>
  </w:num>
  <w:num w:numId="25">
    <w:abstractNumId w:val="15"/>
  </w:num>
  <w:num w:numId="26">
    <w:abstractNumId w:val="1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F2"/>
    <w:rsid w:val="00060FE3"/>
    <w:rsid w:val="000679D0"/>
    <w:rsid w:val="00083A0B"/>
    <w:rsid w:val="000D3070"/>
    <w:rsid w:val="000F1A00"/>
    <w:rsid w:val="00131E94"/>
    <w:rsid w:val="0013214E"/>
    <w:rsid w:val="00183C8D"/>
    <w:rsid w:val="0018572E"/>
    <w:rsid w:val="001C76E9"/>
    <w:rsid w:val="001D39B8"/>
    <w:rsid w:val="001F5665"/>
    <w:rsid w:val="0022302E"/>
    <w:rsid w:val="002451AC"/>
    <w:rsid w:val="002649D0"/>
    <w:rsid w:val="002660F8"/>
    <w:rsid w:val="002C6329"/>
    <w:rsid w:val="002E5CC9"/>
    <w:rsid w:val="002E68F9"/>
    <w:rsid w:val="002F3C4A"/>
    <w:rsid w:val="00300BAA"/>
    <w:rsid w:val="00326CB1"/>
    <w:rsid w:val="0038367F"/>
    <w:rsid w:val="0039142B"/>
    <w:rsid w:val="003935AB"/>
    <w:rsid w:val="003D092A"/>
    <w:rsid w:val="003D7618"/>
    <w:rsid w:val="00401695"/>
    <w:rsid w:val="0040619B"/>
    <w:rsid w:val="0042303B"/>
    <w:rsid w:val="00436A82"/>
    <w:rsid w:val="00457C5E"/>
    <w:rsid w:val="004E3FAB"/>
    <w:rsid w:val="004F1839"/>
    <w:rsid w:val="00505895"/>
    <w:rsid w:val="00567AC9"/>
    <w:rsid w:val="005902CE"/>
    <w:rsid w:val="00590BD0"/>
    <w:rsid w:val="006124C9"/>
    <w:rsid w:val="00662636"/>
    <w:rsid w:val="006703F8"/>
    <w:rsid w:val="006E7B09"/>
    <w:rsid w:val="00704505"/>
    <w:rsid w:val="00721BC5"/>
    <w:rsid w:val="007262B2"/>
    <w:rsid w:val="007270A1"/>
    <w:rsid w:val="00760586"/>
    <w:rsid w:val="00780F94"/>
    <w:rsid w:val="007B6EF3"/>
    <w:rsid w:val="00827F14"/>
    <w:rsid w:val="008814CB"/>
    <w:rsid w:val="0089667E"/>
    <w:rsid w:val="00903EFC"/>
    <w:rsid w:val="009040C2"/>
    <w:rsid w:val="009B763F"/>
    <w:rsid w:val="009C416E"/>
    <w:rsid w:val="00A34A32"/>
    <w:rsid w:val="00A36EC7"/>
    <w:rsid w:val="00A45B4A"/>
    <w:rsid w:val="00A64705"/>
    <w:rsid w:val="00A65385"/>
    <w:rsid w:val="00A708DD"/>
    <w:rsid w:val="00A73D96"/>
    <w:rsid w:val="00A82577"/>
    <w:rsid w:val="00A84233"/>
    <w:rsid w:val="00A92B58"/>
    <w:rsid w:val="00B136FA"/>
    <w:rsid w:val="00B15121"/>
    <w:rsid w:val="00BF4D7F"/>
    <w:rsid w:val="00C069AB"/>
    <w:rsid w:val="00C107EA"/>
    <w:rsid w:val="00C1234C"/>
    <w:rsid w:val="00C41F69"/>
    <w:rsid w:val="00C57E67"/>
    <w:rsid w:val="00CA6BA4"/>
    <w:rsid w:val="00CA70D5"/>
    <w:rsid w:val="00CF753C"/>
    <w:rsid w:val="00D16B04"/>
    <w:rsid w:val="00D5260F"/>
    <w:rsid w:val="00DD6706"/>
    <w:rsid w:val="00E22467"/>
    <w:rsid w:val="00E44C24"/>
    <w:rsid w:val="00E80975"/>
    <w:rsid w:val="00EB07B2"/>
    <w:rsid w:val="00EF20BD"/>
    <w:rsid w:val="00F327F2"/>
    <w:rsid w:val="00F61A86"/>
    <w:rsid w:val="00F86123"/>
    <w:rsid w:val="00F9392B"/>
    <w:rsid w:val="00FB5020"/>
    <w:rsid w:val="00FD0D13"/>
    <w:rsid w:val="00FD493A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8B0EBF"/>
  <w15:docId w15:val="{A4E4687A-CBFA-42AC-AD54-AC2F1EF7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eastAsiaTheme="minorEastAsia"/>
      <w:color w:val="000000" w:themeColor="text1"/>
      <w:lang w:val="ru-RU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5">
    <w:name w:val="Заголовок Знак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footer"/>
    <w:basedOn w:val="a0"/>
    <w:link w:val="a9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Pr>
      <w:color w:val="000000" w:themeColor="text1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eastAsiaTheme="minorEastAsia" w:hAnsi="Tahoma"/>
      <w:color w:val="000000" w:themeColor="text1"/>
      <w:sz w:val="16"/>
      <w:szCs w:val="16"/>
      <w:lang w:val="ru-RU"/>
    </w:rPr>
  </w:style>
  <w:style w:type="paragraph" w:styleId="ad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ru-RU"/>
    </w:rPr>
  </w:style>
  <w:style w:type="character" w:styleId="af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ru-RU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link w:val="af0"/>
    <w:uiPriority w:val="99"/>
    <w:rPr>
      <w:color w:val="000000" w:themeColor="text1"/>
    </w:rPr>
  </w:style>
  <w:style w:type="character" w:customStyle="1" w:styleId="41">
    <w:name w:val="Заголовок 4 Знак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Заголовок 9 Знак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2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4">
    <w:name w:val="Выделенная цитата Знак"/>
    <w:basedOn w:val="a1"/>
    <w:link w:val="af3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5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pPr>
      <w:spacing w:after="0" w:line="240" w:lineRule="auto"/>
    </w:p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22">
    <w:name w:val="Quote"/>
    <w:basedOn w:val="a0"/>
    <w:link w:val="23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7F7F7F" w:themeColor="background1" w:themeShade="7F"/>
      <w:sz w:val="24"/>
      <w:szCs w:val="24"/>
    </w:rPr>
  </w:style>
  <w:style w:type="character" w:styleId="af8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ru-RU"/>
    </w:rPr>
  </w:style>
  <w:style w:type="character" w:styleId="af9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a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b">
    <w:name w:val="Table Grid"/>
    <w:basedOn w:val="a2"/>
    <w:uiPriority w:val="1"/>
    <w:pPr>
      <w:spacing w:after="0" w:line="240" w:lineRule="auto"/>
    </w:pPr>
    <w:rPr>
      <w:rFonts w:eastAsiaTheme="minorEastAsia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c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d">
    <w:name w:val="TOC Heading"/>
    <w:basedOn w:val="1"/>
    <w:next w:val="a0"/>
    <w:uiPriority w:val="39"/>
    <w:unhideWhenUsed/>
    <w:qFormat/>
    <w:rsid w:val="0022302E"/>
    <w:pPr>
      <w:keepNext/>
      <w:keepLines/>
      <w:spacing w:before="240" w:after="0" w:line="259" w:lineRule="auto"/>
      <w:outlineLvl w:val="9"/>
    </w:pPr>
    <w:rPr>
      <w:b w:val="0"/>
      <w:bCs w:val="0"/>
      <w:spacing w:val="0"/>
      <w:sz w:val="32"/>
      <w:szCs w:val="32"/>
      <w:lang w:val="en-US"/>
    </w:rPr>
  </w:style>
  <w:style w:type="paragraph" w:customStyle="1" w:styleId="graf">
    <w:name w:val="graf"/>
    <w:basedOn w:val="a0"/>
    <w:rsid w:val="0089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ha%20Bahno\AppData\Roaming\Microsoft\&#1064;&#1072;&#1073;&#1083;&#1086;&#1085;&#1099;\&#1054;&#1090;&#1095;&#1077;&#1090;%20(&#1096;&#1072;&#1073;&#1083;&#1086;&#1085;%20&#171;&#1054;&#1073;&#1099;&#1095;&#1085;&#1099;&#1081;&#18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7A6F61D14742A38A2222939FF82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82EEE-5EEA-488F-A9CE-1A956A9C4D04}"/>
      </w:docPartPr>
      <w:docPartBody>
        <w:p w:rsidR="00837434" w:rsidRDefault="00C11EFB">
          <w:pPr>
            <w:pStyle w:val="2C7A6F61D14742A38A2222939FF821E2"/>
          </w:pPr>
          <w:r>
            <w:t>[Введите название документа]</w:t>
          </w:r>
        </w:p>
      </w:docPartBody>
    </w:docPart>
    <w:docPart>
      <w:docPartPr>
        <w:name w:val="90790C595C83416FA96313A68E3B8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5EA04-5556-4017-9AD8-D47DB911DB73}"/>
      </w:docPartPr>
      <w:docPartBody>
        <w:p w:rsidR="00837434" w:rsidRDefault="00C11EFB">
          <w:pPr>
            <w:pStyle w:val="90790C595C83416FA96313A68E3B84F7"/>
          </w:pPr>
          <w:r>
            <w:t>[Введите подзаголовок документа]</w:t>
          </w:r>
        </w:p>
      </w:docPartBody>
    </w:docPart>
    <w:docPart>
      <w:docPartPr>
        <w:name w:val="7F85F29B168042CC98204FABE419D7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68FBA-6F51-4FC4-B5FA-8503DEE7B15B}"/>
      </w:docPartPr>
      <w:docPartBody>
        <w:p w:rsidR="00837434" w:rsidRDefault="00C11EFB">
          <w:pPr>
            <w:pStyle w:val="7F85F29B168042CC98204FABE419D756"/>
          </w:pPr>
          <w:r>
            <w:t>[Выберите дату]</w:t>
          </w:r>
        </w:p>
      </w:docPartBody>
    </w:docPart>
    <w:docPart>
      <w:docPartPr>
        <w:name w:val="2ABF7393C3B841E68B85499D5BD00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86925A-CA67-4548-BC31-E731D2AD7126}"/>
      </w:docPartPr>
      <w:docPartBody>
        <w:p w:rsidR="00837434" w:rsidRDefault="00C11EFB">
          <w:pPr>
            <w:pStyle w:val="2ABF7393C3B841E68B85499D5BD005FE"/>
          </w:pPr>
          <w:r>
            <w:t>[Введите имя автора]</w:t>
          </w:r>
        </w:p>
      </w:docPartBody>
    </w:docPart>
    <w:docPart>
      <w:docPartPr>
        <w:name w:val="B1C5E091FFAB4591AFE86935671CD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7B701-8028-463F-A83F-7BBC1773FC42}"/>
      </w:docPartPr>
      <w:docPartBody>
        <w:p w:rsidR="00837434" w:rsidRDefault="00C11EFB">
          <w:pPr>
            <w:pStyle w:val="B1C5E091FFAB4591AFE86935671CD9AB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[Введите название документа]</w:t>
          </w:r>
        </w:p>
      </w:docPartBody>
    </w:docPart>
    <w:docPart>
      <w:docPartPr>
        <w:name w:val="EABA025CD414406C9DCDD9AC32BFA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6A831-1C08-4889-B541-EB49714AAC5C}"/>
      </w:docPartPr>
      <w:docPartBody>
        <w:p w:rsidR="00837434" w:rsidRDefault="00C11EFB">
          <w:pPr>
            <w:pStyle w:val="EABA025CD414406C9DCDD9AC32BFAC2C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B"/>
    <w:rsid w:val="005356D9"/>
    <w:rsid w:val="005C197B"/>
    <w:rsid w:val="00837434"/>
    <w:rsid w:val="00C11EFB"/>
    <w:rsid w:val="00E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7A6F61D14742A38A2222939FF821E2">
    <w:name w:val="2C7A6F61D14742A38A2222939FF821E2"/>
  </w:style>
  <w:style w:type="paragraph" w:customStyle="1" w:styleId="90790C595C83416FA96313A68E3B84F7">
    <w:name w:val="90790C595C83416FA96313A68E3B84F7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A408715DB645E6B4B2BFE24A391AAD">
    <w:name w:val="A8A408715DB645E6B4B2BFE24A391AAD"/>
  </w:style>
  <w:style w:type="paragraph" w:customStyle="1" w:styleId="B8EEB478C4ED4135B91DC5B2B9D57729">
    <w:name w:val="B8EEB478C4ED4135B91DC5B2B9D57729"/>
  </w:style>
  <w:style w:type="paragraph" w:customStyle="1" w:styleId="4698BC10D0D44200A88D82DEF5175ABD">
    <w:name w:val="4698BC10D0D44200A88D82DEF5175ABD"/>
  </w:style>
  <w:style w:type="paragraph" w:customStyle="1" w:styleId="7F85F29B168042CC98204FABE419D756">
    <w:name w:val="7F85F29B168042CC98204FABE419D756"/>
  </w:style>
  <w:style w:type="paragraph" w:customStyle="1" w:styleId="2ABF7393C3B841E68B85499D5BD005FE">
    <w:name w:val="2ABF7393C3B841E68B85499D5BD005FE"/>
  </w:style>
  <w:style w:type="paragraph" w:customStyle="1" w:styleId="5C541E0D77AB4D5083C9EC0FE4DB1E56">
    <w:name w:val="5C541E0D77AB4D5083C9EC0FE4DB1E56"/>
  </w:style>
  <w:style w:type="paragraph" w:customStyle="1" w:styleId="B1C5E091FFAB4591AFE86935671CD9AB">
    <w:name w:val="B1C5E091FFAB4591AFE86935671CD9AB"/>
  </w:style>
  <w:style w:type="paragraph" w:customStyle="1" w:styleId="EABA025CD414406C9DCDD9AC32BFAC2C">
    <w:name w:val="EABA025CD414406C9DCDD9AC32BFAC2C"/>
  </w:style>
  <w:style w:type="paragraph" w:customStyle="1" w:styleId="5C0237A010964406AEACF8AEE0F0A512">
    <w:name w:val="5C0237A010964406AEACF8AEE0F0A512"/>
  </w:style>
  <w:style w:type="paragraph" w:customStyle="1" w:styleId="2DEA46DEF5A84BD6B03A743AF71F1B4D">
    <w:name w:val="2DEA46DEF5A84BD6B03A743AF71F1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2018-11-17T00:00:00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d035d7d-02e5-4a00-8b62-9a556aabc7b5">english</DirectSourceMarket>
    <ApprovalStatus xmlns="9d035d7d-02e5-4a00-8b62-9a556aabc7b5">In Progress</ApprovalStatus>
    <MarketSpecific xmlns="9d035d7d-02e5-4a00-8b62-9a556aabc7b5" xsi:nil="true"/>
    <PrimaryImageGen xmlns="9d035d7d-02e5-4a00-8b62-9a556aabc7b5">true</PrimaryImageGen>
    <ThumbnailAssetId xmlns="9d035d7d-02e5-4a00-8b62-9a556aabc7b5" xsi:nil="true"/>
    <NumericId xmlns="9d035d7d-02e5-4a00-8b62-9a556aabc7b5">-1</NumericId>
    <TPFriendlyName xmlns="9d035d7d-02e5-4a00-8b62-9a556aabc7b5">Report (Equity theme)</TPFriendlyName>
    <BusinessGroup xmlns="9d035d7d-02e5-4a00-8b62-9a556aabc7b5" xsi:nil="true"/>
    <APEditor xmlns="9d035d7d-02e5-4a00-8b62-9a556aabc7b5">
      <UserInfo>
        <DisplayName>REDMOND\v-luannv</DisplayName>
        <AccountId>103</AccountId>
        <AccountType/>
      </UserInfo>
    </APEditor>
    <SourceTitle xmlns="9d035d7d-02e5-4a00-8b62-9a556aabc7b5">Report (Equity theme)</SourceTitle>
    <OpenTemplate xmlns="9d035d7d-02e5-4a00-8b62-9a556aabc7b5">true</OpenTemplate>
    <UALocComments xmlns="9d035d7d-02e5-4a00-8b62-9a556aabc7b5" xsi:nil="true"/>
    <ParentAssetId xmlns="9d035d7d-02e5-4a00-8b62-9a556aabc7b5" xsi:nil="true"/>
    <IntlLangReviewDate xmlns="9d035d7d-02e5-4a00-8b62-9a556aabc7b5" xsi:nil="true"/>
    <PublishStatusLookup xmlns="9d035d7d-02e5-4a00-8b62-9a556aabc7b5">
      <Value>81793</Value>
      <Value>407043</Value>
    </PublishStatusLookup>
    <MachineTranslated xmlns="9d035d7d-02e5-4a00-8b62-9a556aabc7b5" xsi:nil="true"/>
    <OriginalSourceMarket xmlns="9d035d7d-02e5-4a00-8b62-9a556aabc7b5">english</OriginalSourceMarket>
    <TPInstallLocation xmlns="9d035d7d-02e5-4a00-8b62-9a556aabc7b5">{My Templates}</TPInstallLocation>
    <APDescription xmlns="9d035d7d-02e5-4a00-8b62-9a556aabc7b5" xsi:nil="true"/>
    <ClipArtFilename xmlns="9d035d7d-02e5-4a00-8b62-9a556aabc7b5" xsi:nil="true"/>
    <ContentItem xmlns="9d035d7d-02e5-4a00-8b62-9a556aabc7b5" xsi:nil="true"/>
    <APAuthor xmlns="9d035d7d-02e5-4a00-8b62-9a556aabc7b5">
      <UserInfo>
        <DisplayName>REDMOND\cynvey</DisplayName>
        <AccountId>241</AccountId>
        <AccountType/>
      </UserInfo>
    </APAuthor>
    <TPAppVersion xmlns="9d035d7d-02e5-4a00-8b62-9a556aabc7b5">12</TPAppVersion>
    <TPCommandLine xmlns="9d035d7d-02e5-4a00-8b62-9a556aabc7b5">{WD} /f {FilePath}</TPCommandLine>
    <EditorialStatus xmlns="9d035d7d-02e5-4a00-8b62-9a556aabc7b5" xsi:nil="true"/>
    <PublishTargets xmlns="9d035d7d-02e5-4a00-8b62-9a556aabc7b5">OfficeOnline</PublishTargets>
    <TPLaunchHelpLinkType xmlns="9d035d7d-02e5-4a00-8b62-9a556aabc7b5">Template</TPLaunchHelpLinkType>
    <LastModifiedDateTime xmlns="9d035d7d-02e5-4a00-8b62-9a556aabc7b5" xsi:nil="true"/>
    <TimesCloned xmlns="9d035d7d-02e5-4a00-8b62-9a556aabc7b5" xsi:nil="true"/>
    <LastHandOff xmlns="9d035d7d-02e5-4a00-8b62-9a556aabc7b5" xsi:nil="true"/>
    <Provider xmlns="9d035d7d-02e5-4a00-8b62-9a556aabc7b5">EY006220130</Provider>
    <AssetStart xmlns="9d035d7d-02e5-4a00-8b62-9a556aabc7b5">2009-06-18T09:50:52+00:00</AssetStart>
    <AcquiredFrom xmlns="9d035d7d-02e5-4a00-8b62-9a556aabc7b5" xsi:nil="true"/>
    <TPClientViewer xmlns="9d035d7d-02e5-4a00-8b62-9a556aabc7b5">Microsoft Office Word</TPClientViewer>
    <ArtSampleDocs xmlns="9d035d7d-02e5-4a00-8b62-9a556aabc7b5" xsi:nil="true"/>
    <UACurrentWords xmlns="9d035d7d-02e5-4a00-8b62-9a556aabc7b5">0</UACurrentWords>
    <UALocRecommendation xmlns="9d035d7d-02e5-4a00-8b62-9a556aabc7b5">Localize</UALocRecommendation>
    <IsDeleted xmlns="9d035d7d-02e5-4a00-8b62-9a556aabc7b5">false</IsDeleted>
    <ShowIn xmlns="9d035d7d-02e5-4a00-8b62-9a556aabc7b5" xsi:nil="true"/>
    <UANotes xmlns="9d035d7d-02e5-4a00-8b62-9a556aabc7b5">in the box</UANotes>
    <VoteCount xmlns="9d035d7d-02e5-4a00-8b62-9a556aabc7b5" xsi:nil="true"/>
    <CSXHash xmlns="9d035d7d-02e5-4a00-8b62-9a556aabc7b5" xsi:nil="true"/>
    <TemplateStatus xmlns="9d035d7d-02e5-4a00-8b62-9a556aabc7b5" xsi:nil="true"/>
    <AssetExpire xmlns="9d035d7d-02e5-4a00-8b62-9a556aabc7b5">2100-01-01T00:00:00+00:00</AssetExpire>
    <DSATActionTaken xmlns="9d035d7d-02e5-4a00-8b62-9a556aabc7b5" xsi:nil="true"/>
    <CSXSubmissionMarket xmlns="9d035d7d-02e5-4a00-8b62-9a556aabc7b5" xsi:nil="true"/>
    <TPExecutable xmlns="9d035d7d-02e5-4a00-8b62-9a556aabc7b5" xsi:nil="true"/>
    <SubmitterId xmlns="9d035d7d-02e5-4a00-8b62-9a556aabc7b5" xsi:nil="true"/>
    <AssetType xmlns="9d035d7d-02e5-4a00-8b62-9a556aabc7b5">TP</AssetType>
    <BugNumber xmlns="9d035d7d-02e5-4a00-8b62-9a556aabc7b5" xsi:nil="true"/>
    <ApprovalLog xmlns="9d035d7d-02e5-4a00-8b62-9a556aabc7b5" xsi:nil="true"/>
    <CSXUpdate xmlns="9d035d7d-02e5-4a00-8b62-9a556aabc7b5">false</CSXUpdate>
    <CSXSubmissionDate xmlns="9d035d7d-02e5-4a00-8b62-9a556aabc7b5" xsi:nil="true"/>
    <Milestone xmlns="9d035d7d-02e5-4a00-8b62-9a556aabc7b5" xsi:nil="true"/>
    <OriginAsset xmlns="9d035d7d-02e5-4a00-8b62-9a556aabc7b5" xsi:nil="true"/>
    <TPComponent xmlns="9d035d7d-02e5-4a00-8b62-9a556aabc7b5">WORDFiles</TPComponent>
    <AssetId xmlns="9d035d7d-02e5-4a00-8b62-9a556aabc7b5">TP010192741</AssetId>
    <TPApplication xmlns="9d035d7d-02e5-4a00-8b62-9a556aabc7b5">Word</TPApplication>
    <TPLaunchHelpLink xmlns="9d035d7d-02e5-4a00-8b62-9a556aabc7b5" xsi:nil="true"/>
    <IntlLocPriority xmlns="9d035d7d-02e5-4a00-8b62-9a556aabc7b5" xsi:nil="true"/>
    <CrawlForDependencies xmlns="9d035d7d-02e5-4a00-8b62-9a556aabc7b5">false</CrawlForDependencies>
    <IntlLangReviewer xmlns="9d035d7d-02e5-4a00-8b62-9a556aabc7b5" xsi:nil="true"/>
    <PlannedPubDate xmlns="9d035d7d-02e5-4a00-8b62-9a556aabc7b5" xsi:nil="true"/>
    <HandoffToMSDN xmlns="9d035d7d-02e5-4a00-8b62-9a556aabc7b5" xsi:nil="true"/>
    <TrustLevel xmlns="9d035d7d-02e5-4a00-8b62-9a556aabc7b5">1 Microsoft Managed Content</TrustLevel>
    <IsSearchable xmlns="9d035d7d-02e5-4a00-8b62-9a556aabc7b5">false</IsSearchable>
    <TPNamespace xmlns="9d035d7d-02e5-4a00-8b62-9a556aabc7b5">WINWORD</TPNamespace>
    <Markets xmlns="9d035d7d-02e5-4a00-8b62-9a556aabc7b5"/>
    <AverageRating xmlns="9d035d7d-02e5-4a00-8b62-9a556aabc7b5" xsi:nil="true"/>
    <IntlLangReview xmlns="9d035d7d-02e5-4a00-8b62-9a556aabc7b5" xsi:nil="true"/>
    <UAProjectedTotalWords xmlns="9d035d7d-02e5-4a00-8b62-9a556aabc7b5" xsi:nil="true"/>
    <OutputCachingOn xmlns="9d035d7d-02e5-4a00-8b62-9a556aabc7b5">false</OutputCachingOn>
    <LastPublishResultLookup xmlns="9d035d7d-02e5-4a00-8b62-9a556aabc7b5" xsi:nil="true"/>
    <Component xmlns="91e8d559-4d54-460d-ba58-5d5027f88b4d" xsi:nil="true"/>
    <Description0 xmlns="91e8d559-4d54-460d-ba58-5d5027f88b4d" xsi:nil="true"/>
    <EditorialTags xmlns="9d035d7d-02e5-4a00-8b62-9a556aabc7b5" xsi:nil="true"/>
    <TemplateTemplateType xmlns="9d035d7d-02e5-4a00-8b62-9a556aabc7b5">Word 2007 Default</TemplateTemplateType>
    <OOCacheId xmlns="9d035d7d-02e5-4a00-8b62-9a556aabc7b5" xsi:nil="true"/>
    <Providers xmlns="9d035d7d-02e5-4a00-8b62-9a556aabc7b5" xsi:nil="true"/>
    <PolicheckWords xmlns="9d035d7d-02e5-4a00-8b62-9a556aabc7b5" xsi:nil="true"/>
    <Downloads xmlns="9d035d7d-02e5-4a00-8b62-9a556aabc7b5">0</Downloads>
    <Manager xmlns="9d035d7d-02e5-4a00-8b62-9a556aabc7b5" xsi:nil="true"/>
    <FriendlyTitle xmlns="9d035d7d-02e5-4a00-8b62-9a556aabc7b5" xsi:nil="true"/>
    <LegacyData xmlns="9d035d7d-02e5-4a00-8b62-9a556aabc7b5" xsi:nil="true"/>
    <BlockPublish xmlns="9d035d7d-02e5-4a00-8b62-9a556aabc7b5" xsi:nil="true"/>
    <InternalTagsTaxHTField0 xmlns="9d035d7d-02e5-4a00-8b62-9a556aabc7b5">
      <Terms xmlns="http://schemas.microsoft.com/office/infopath/2007/PartnerControls"/>
    </InternalTagsTaxHTField0>
    <LocComments xmlns="9d035d7d-02e5-4a00-8b62-9a556aabc7b5" xsi:nil="true"/>
    <LocProcessedForMarketsLookup xmlns="9d035d7d-02e5-4a00-8b62-9a556aabc7b5" xsi:nil="true"/>
    <LocOverallHandbackStatusLookup xmlns="9d035d7d-02e5-4a00-8b62-9a556aabc7b5" xsi:nil="true"/>
    <LocLastLocAttemptVersionLookup xmlns="9d035d7d-02e5-4a00-8b62-9a556aabc7b5">70058</LocLastLocAttemptVersionLookup>
    <LocNewPublishedVersionLookup xmlns="9d035d7d-02e5-4a00-8b62-9a556aabc7b5" xsi:nil="true"/>
    <LocProcessedForHandoffsLookup xmlns="9d035d7d-02e5-4a00-8b62-9a556aabc7b5" xsi:nil="true"/>
    <CampaignTagsTaxHTField0 xmlns="9d035d7d-02e5-4a00-8b62-9a556aabc7b5">
      <Terms xmlns="http://schemas.microsoft.com/office/infopath/2007/PartnerControls"/>
    </CampaignTagsTaxHTField0>
    <LocLastLocAttemptVersionTypeLookup xmlns="9d035d7d-02e5-4a00-8b62-9a556aabc7b5" xsi:nil="true"/>
    <LocOverallLocStatusLookup xmlns="9d035d7d-02e5-4a00-8b62-9a556aabc7b5" xsi:nil="true"/>
    <TaxCatchAll xmlns="9d035d7d-02e5-4a00-8b62-9a556aabc7b5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LocPublishedDependentAssetsLookup xmlns="9d035d7d-02e5-4a00-8b62-9a556aabc7b5" xsi:nil="true"/>
    <LocPublishedLinkedAssetsLookup xmlns="9d035d7d-02e5-4a00-8b62-9a556aabc7b5" xsi:nil="true"/>
    <RecommendationsModifier xmlns="9d035d7d-02e5-4a00-8b62-9a556aabc7b5" xsi:nil="true"/>
    <LocManualTestRequired xmlns="9d035d7d-02e5-4a00-8b62-9a556aabc7b5" xsi:nil="true"/>
    <ScenarioTagsTaxHTField0 xmlns="9d035d7d-02e5-4a00-8b62-9a556aabc7b5">
      <Terms xmlns="http://schemas.microsoft.com/office/infopath/2007/PartnerControls"/>
    </ScenarioTagsTaxHTField0>
    <FeatureTagsTaxHTField0 xmlns="9d035d7d-02e5-4a00-8b62-9a556aabc7b5">
      <Terms xmlns="http://schemas.microsoft.com/office/infopath/2007/PartnerControls"/>
    </FeatureTagsTaxHTField0>
    <LocOverallPreviewStatusLookup xmlns="9d035d7d-02e5-4a00-8b62-9a556aabc7b5" xsi:nil="true"/>
    <LocOverallPublishStatusLookup xmlns="9d035d7d-02e5-4a00-8b62-9a556aabc7b5" xsi:nil="true"/>
    <OriginalRelease xmlns="9d035d7d-02e5-4a00-8b62-9a556aabc7b5">14</OriginalRelease>
    <LocMarketGroupTiers2 xmlns="9d035d7d-02e5-4a00-8b62-9a556aabc7b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templateProperties xmlns="urn:microsoft.template.properties">
  <_Version/>
  <_LCID/>
</template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11680-9071-43CC-9DB4-C607FABFF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D5D91AF-3E7C-4251-9BDF-9566E6402129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5.xml><?xml version="1.0" encoding="utf-8"?>
<ds:datastoreItem xmlns:ds="http://schemas.openxmlformats.org/officeDocument/2006/customXml" ds:itemID="{1F1C49BF-C0B6-4FDE-9D83-9ADDE94A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7.xml><?xml version="1.0" encoding="utf-8"?>
<ds:datastoreItem xmlns:ds="http://schemas.openxmlformats.org/officeDocument/2006/customXml" ds:itemID="{A6740A3F-4B6A-4859-B855-8F3015C8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(шаблон «Обычный»)</Template>
  <TotalTime>119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Achievement Quality Attributes</vt:lpstr>
      <vt:lpstr/>
      <vt:lpstr>    Heading 2</vt:lpstr>
      <vt:lpstr>        Heading 3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Structuring</dc:title>
  <dc:subject>ProFinder</dc:subject>
  <dc:creator>Reva P., Volobuieva O., Saukh D., Bahno O.</dc:creator>
  <cp:keywords/>
  <dc:description/>
  <cp:lastModifiedBy>Olha Bahno</cp:lastModifiedBy>
  <cp:revision>88</cp:revision>
  <cp:lastPrinted>2018-11-17T11:41:00Z</cp:lastPrinted>
  <dcterms:created xsi:type="dcterms:W3CDTF">2018-11-17T09:43:00Z</dcterms:created>
  <dcterms:modified xsi:type="dcterms:W3CDTF">2018-12-02T21:23:00Z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ImageGenCounter">
    <vt:i4>0</vt:i4>
  </property>
  <property fmtid="{D5CDD505-2E9C-101B-9397-08002B2CF9AE}" pid="6" name="PolicheckStatus">
    <vt:i4>0</vt:i4>
  </property>
  <property fmtid="{D5CDD505-2E9C-101B-9397-08002B2CF9AE}" pid="7" name="ImageGenStatus">
    <vt:i4>0</vt:i4>
  </property>
  <property fmtid="{D5CDD505-2E9C-101B-9397-08002B2CF9AE}" pid="8" name="Applications">
    <vt:lpwstr>83;#Word 12;#67;#Template 12;#436;#Word 14</vt:lpwstr>
  </property>
  <property fmtid="{D5CDD505-2E9C-101B-9397-08002B2CF9AE}" pid="9" name="PolicheckCounter">
    <vt:i4>0</vt:i4>
  </property>
  <property fmtid="{D5CDD505-2E9C-101B-9397-08002B2CF9AE}" pid="10" name="APTrustLevel">
    <vt:r8>1</vt:r8>
  </property>
  <property fmtid="{D5CDD505-2E9C-101B-9397-08002B2CF9AE}" pid="11" name="Order">
    <vt:r8>6618400</vt:r8>
  </property>
</Properties>
</file>